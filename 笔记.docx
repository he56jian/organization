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2018年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月2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eastAsia="zh-CN"/>
        </w:rPr>
        <w:t>日星期二</w:t>
      </w:r>
    </w:p>
    <w:p>
      <w:pPr>
        <w:keepNext w:val="0"/>
        <w:keepLines w:val="0"/>
        <w:pageBreakBefore w:val="0"/>
        <w:widowControl w:val="0"/>
        <w:shd w:val="clear" w:fill="5B9BD5" w:themeFill="accent1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eastAsia="zh-CN"/>
          <w14:textFill>
            <w14:solidFill>
              <w14:schemeClr w14:val="bg1"/>
            </w14:solidFill>
          </w14:textFill>
        </w:rPr>
        <w:t>随笔</w:t>
      </w: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在img属性中加上宽高属性，能使计算机计算量减少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要放置高清大图时，最好先放占位图、小图、高清大图；刚点击时先显示占位图，小图好了显示小图，高清大图好了显示高清大图，这样用户体验好，不会出现闪屏；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0后面带单位是没有意义的；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边框width=0时，其他都可以不写，没意义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Html标签的长度就是网页的长度；默认为显示页面的宽度；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Html标签的高度是网页的高度；默认由内容撑开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做隐藏时，不要用颜色融合外部颜色来隐藏；因为当外部颜色变化时，会出现问题；可以用display:none/opacity:0;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规范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Css里使用小写；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标点符号、括号都必须是英文状态下；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标签定义要从大到小，有层次感；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引号要成对出现，对应双引号和单引号；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标签属性必须用引号引起来；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标签要闭合，不闭合易导致后面出错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Body是页面的可视化区域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表现层和结构层分离；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命名：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Class为代号，id为身份证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在class中添加多个类名，中间用空格隔开；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一个id只能一个值；整个页面每个id只能有一个值，每个元素也只能有一个id；id权重高，影响爬虫爬取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通常在最外面加id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在js中使用id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不能以数字开头，建议以字母开头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使用-，不适用_;不要过度简写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顶部导航header,左侧h-nav,右h-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关于位置的属性值，都能写负值；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使用背景移动时，建议吧背景平铺去掉，否则容易错乱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不建议使用img的padding ;因为没有文字；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缩放浏览器属于误操作；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Img标签中，最好添加alt属性，一是友好seo,一是对用户用好；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Z-index,font-weight不用加单位；尽量少用font-weight加粗；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定位时，层级一致时，文字会显示在图片上面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做布局时，要注意继承性；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所有加冒号的选择器，优先级为一个class的优先级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文字的基线对齐方式会使行内块对齐方式出错；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一个选择器，最好不超过五个；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把公共样式放置上面，单独样式放下面，方便覆盖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行高有继承性，难以覆盖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a标签有默认的颜色，不会继承父级；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能用img就用img;经常更换的用img;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装饰用背景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在哪里使用路径，就以当前页为主；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Img和background-image的区别：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Img能显示图片的所有信息；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840" w:leftChars="0" w:right="0" w:rightChars="0" w:hanging="42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Background-image能移动位置；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用浮动时，要注意宽度；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写选择器时，要注意不要影响其他样式；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right="0" w:rightChars="0"/>
        <w:jc w:val="left"/>
        <w:textAlignment w:val="auto"/>
        <w:outlineLvl w:val="9"/>
        <w:rPr>
          <w:rFonts w:hint="eastAsia"/>
          <w:color w:val="auto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4C7D8F"/>
    <w:multiLevelType w:val="multilevel"/>
    <w:tmpl w:val="ED4C7D8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556EEC"/>
    <w:rsid w:val="0142797D"/>
    <w:rsid w:val="03F173C0"/>
    <w:rsid w:val="089D3C52"/>
    <w:rsid w:val="09D452F3"/>
    <w:rsid w:val="1A5824C1"/>
    <w:rsid w:val="1C5E4480"/>
    <w:rsid w:val="1CE40218"/>
    <w:rsid w:val="20F861AC"/>
    <w:rsid w:val="277A76C9"/>
    <w:rsid w:val="283300C0"/>
    <w:rsid w:val="33D94A80"/>
    <w:rsid w:val="3A556EEC"/>
    <w:rsid w:val="407D255C"/>
    <w:rsid w:val="40B61D68"/>
    <w:rsid w:val="4BD7202D"/>
    <w:rsid w:val="4C3465CA"/>
    <w:rsid w:val="4CDF5C5E"/>
    <w:rsid w:val="5F4C35F4"/>
    <w:rsid w:val="604B3A4A"/>
    <w:rsid w:val="66F76D31"/>
    <w:rsid w:val="69FA11EF"/>
    <w:rsid w:val="6D535020"/>
    <w:rsid w:val="71A5764D"/>
    <w:rsid w:val="753B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1.docx</Template>
  <Pages>1</Pages>
  <Words>59</Words>
  <Characters>63</Characters>
  <Lines>0</Lines>
  <Paragraphs>0</Paragraphs>
  <ScaleCrop>false</ScaleCrop>
  <LinksUpToDate>false</LinksUpToDate>
  <CharactersWithSpaces>64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2018-09-19T15:53:00Z</dcterms:created>
  <dc:creator>Mr.He</dc:creator>
  <cp:lastModifiedBy>Mr.He</cp:lastModifiedBy>
  <dcterms:modified xsi:type="dcterms:W3CDTF">2018-09-24T11:11:59Z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